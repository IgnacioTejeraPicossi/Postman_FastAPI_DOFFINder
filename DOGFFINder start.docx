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77CC" w14:textId="225E3894" w:rsidR="008A2F9B" w:rsidRPr="008A2F9B" w:rsidRDefault="008A2F9B" w:rsidP="008A2F9B">
      <w:pPr>
        <w:jc w:val="center"/>
        <w:rPr>
          <w:b/>
          <w:bCs/>
          <w:lang w:val="nb-NO"/>
        </w:rPr>
      </w:pPr>
      <w:r>
        <w:rPr>
          <w:b/>
          <w:bCs/>
          <w:lang w:val="nb-NO"/>
        </w:rPr>
        <w:t>I</w:t>
      </w:r>
      <w:r w:rsidRPr="008A2F9B">
        <w:rPr>
          <w:b/>
          <w:bCs/>
          <w:lang w:val="nb-NO"/>
        </w:rPr>
        <w:t xml:space="preserve">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b/>
          <w:bCs/>
          <w:lang w:val="nb-NO"/>
        </w:rPr>
        <w:t xml:space="preserve"> lokalt på din PC</w:t>
      </w:r>
    </w:p>
    <w:p w14:paraId="6E397D6B" w14:textId="77777777" w:rsidR="008A2F9B" w:rsidRDefault="008A2F9B" w:rsidP="008A2F9B">
      <w:pPr>
        <w:rPr>
          <w:lang w:val="nb-NO"/>
        </w:rPr>
      </w:pPr>
    </w:p>
    <w:p w14:paraId="01E2A5B9" w14:textId="77777777" w:rsidR="008A2F9B" w:rsidRDefault="008A2F9B" w:rsidP="008A2F9B">
      <w:pPr>
        <w:rPr>
          <w:lang w:val="nb-NO"/>
        </w:rPr>
      </w:pPr>
    </w:p>
    <w:p w14:paraId="3CE08C3E" w14:textId="2E8D682F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installere </w:t>
      </w:r>
      <w:proofErr w:type="spellStart"/>
      <w:r w:rsidRPr="008A2F9B">
        <w:rPr>
          <w:b/>
          <w:bCs/>
          <w:lang w:val="nb-NO"/>
        </w:rPr>
        <w:t>DOFFINder</w:t>
      </w:r>
      <w:proofErr w:type="spellEnd"/>
      <w:r w:rsidRPr="008A2F9B">
        <w:rPr>
          <w:lang w:val="nb-NO"/>
        </w:rPr>
        <w:t xml:space="preserve"> lokalt på din PC og kjøre prosjektet direkte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, her er de nødvendige trinnene for å starte det opp igjen:</w:t>
      </w:r>
    </w:p>
    <w:p w14:paraId="0D70EB89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5061B3B0">
          <v:rect id="_x0000_i1025" style="width:0;height:1.5pt" o:hralign="center" o:hrstd="t" o:hr="t" fillcolor="#a0a0a0" stroked="f"/>
        </w:pict>
      </w:r>
    </w:p>
    <w:p w14:paraId="4008A569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1. Start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</w:p>
    <w:p w14:paraId="26BE814A" w14:textId="77777777" w:rsidR="008A2F9B" w:rsidRPr="008A2F9B" w:rsidRDefault="008A2F9B">
      <w:pPr>
        <w:numPr>
          <w:ilvl w:val="0"/>
          <w:numId w:val="2"/>
        </w:numPr>
        <w:rPr>
          <w:lang w:val="nb-NO"/>
        </w:rPr>
      </w:pPr>
      <w:r w:rsidRPr="008A2F9B">
        <w:rPr>
          <w:lang w:val="nb-NO"/>
        </w:rPr>
        <w:t xml:space="preserve">Før du fortsetter, sørg for at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 xml:space="preserve"> Desktop</w:t>
      </w:r>
      <w:r w:rsidRPr="008A2F9B">
        <w:rPr>
          <w:lang w:val="nb-NO"/>
        </w:rPr>
        <w:t xml:space="preserve"> kjører på PC-en din.</w:t>
      </w:r>
    </w:p>
    <w:p w14:paraId="7572CD0B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374C64">
          <v:rect id="_x0000_i1026" style="width:0;height:1.5pt" o:hralign="center" o:hrstd="t" o:hr="t" fillcolor="#a0a0a0" stroked="f"/>
        </w:pict>
      </w:r>
    </w:p>
    <w:p w14:paraId="5031250B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2. Naviger til prosjektkatalogen</w:t>
      </w:r>
    </w:p>
    <w:p w14:paraId="0866EF31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>Åpne terminalen (</w:t>
      </w:r>
      <w:proofErr w:type="spellStart"/>
      <w:r w:rsidRPr="008A2F9B">
        <w:rPr>
          <w:lang w:val="nb-NO"/>
        </w:rPr>
        <w:t>Command</w:t>
      </w:r>
      <w:proofErr w:type="spellEnd"/>
      <w:r w:rsidRPr="008A2F9B">
        <w:rPr>
          <w:lang w:val="nb-NO"/>
        </w:rPr>
        <w:t xml:space="preserve"> Prompt, PowerShell eller terminal i VS Code).</w:t>
      </w:r>
    </w:p>
    <w:p w14:paraId="6FF2D642" w14:textId="77777777" w:rsidR="008A2F9B" w:rsidRPr="008A2F9B" w:rsidRDefault="008A2F9B">
      <w:pPr>
        <w:numPr>
          <w:ilvl w:val="0"/>
          <w:numId w:val="3"/>
        </w:numPr>
        <w:rPr>
          <w:lang w:val="nb-NO"/>
        </w:rPr>
      </w:pPr>
      <w:r w:rsidRPr="008A2F9B">
        <w:rPr>
          <w:lang w:val="nb-NO"/>
        </w:rPr>
        <w:t xml:space="preserve">Gå til </w:t>
      </w:r>
      <w:proofErr w:type="spellStart"/>
      <w:r w:rsidRPr="008A2F9B">
        <w:rPr>
          <w:lang w:val="nb-NO"/>
        </w:rPr>
        <w:t>rotmappen</w:t>
      </w:r>
      <w:proofErr w:type="spellEnd"/>
      <w:r w:rsidRPr="008A2F9B">
        <w:rPr>
          <w:lang w:val="nb-NO"/>
        </w:rPr>
        <w:t xml:space="preserve"> til prosjektet </w:t>
      </w:r>
      <w:proofErr w:type="spellStart"/>
      <w:r w:rsidRPr="008A2F9B">
        <w:rPr>
          <w:lang w:val="nb-NO"/>
        </w:rPr>
        <w:t>DOFFINder</w:t>
      </w:r>
      <w:proofErr w:type="spellEnd"/>
      <w:r w:rsidRPr="008A2F9B">
        <w:rPr>
          <w:lang w:val="nb-NO"/>
        </w:rPr>
        <w:t xml:space="preserve">, der </w:t>
      </w:r>
      <w:proofErr w:type="spellStart"/>
      <w:r w:rsidRPr="008A2F9B">
        <w:rPr>
          <w:lang w:val="nb-NO"/>
        </w:rPr>
        <w:t>Dockerfile</w:t>
      </w:r>
      <w:proofErr w:type="spell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er plassert:</w:t>
      </w:r>
    </w:p>
    <w:p w14:paraId="5212894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6B35652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cd C:\Test\DOFFINder</w:t>
      </w:r>
    </w:p>
    <w:p w14:paraId="7A76BD11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77A6FEC">
          <v:rect id="_x0000_i1027" style="width:0;height:1.5pt" o:hralign="center" o:hrstd="t" o:hr="t" fillcolor="#a0a0a0" stroked="f"/>
        </w:pict>
      </w:r>
    </w:p>
    <w:p w14:paraId="38403A06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3. Bygg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for prosjektet</w:t>
      </w:r>
    </w:p>
    <w:p w14:paraId="12FED3F8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 xml:space="preserve">Hvis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allerede er bygget og du bare vil starte containerne, kan du hoppe over dette trinnet.</w:t>
      </w:r>
    </w:p>
    <w:p w14:paraId="55169820" w14:textId="77777777" w:rsidR="008A2F9B" w:rsidRPr="008A2F9B" w:rsidRDefault="008A2F9B">
      <w:pPr>
        <w:numPr>
          <w:ilvl w:val="0"/>
          <w:numId w:val="4"/>
        </w:numPr>
        <w:rPr>
          <w:lang w:val="nb-NO"/>
        </w:rPr>
      </w:pPr>
      <w:r w:rsidRPr="008A2F9B">
        <w:rPr>
          <w:lang w:val="nb-NO"/>
        </w:rPr>
        <w:t xml:space="preserve">Hvis du trenger å bygge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-imaget på nytt, kjør:</w:t>
      </w:r>
    </w:p>
    <w:p w14:paraId="5ED6E4F5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053A761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build</w:t>
      </w:r>
      <w:proofErr w:type="spellEnd"/>
      <w:r w:rsidRPr="008A2F9B">
        <w:rPr>
          <w:lang w:val="nb-NO"/>
        </w:rPr>
        <w:t xml:space="preserve"> -t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  <w:r w:rsidRPr="008A2F9B">
        <w:rPr>
          <w:lang w:val="nb-NO"/>
        </w:rPr>
        <w:t xml:space="preserve"> .</w:t>
      </w:r>
    </w:p>
    <w:p w14:paraId="7448DB4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F24712C">
          <v:rect id="_x0000_i1028" style="width:0;height:1.5pt" o:hralign="center" o:hrstd="t" o:hr="t" fillcolor="#a0a0a0" stroked="f"/>
        </w:pict>
      </w:r>
    </w:p>
    <w:p w14:paraId="2A10FE9F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4. Kjør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-containeren</w:t>
      </w:r>
    </w:p>
    <w:p w14:paraId="6904ECB5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Kjør </w:t>
      </w:r>
      <w:proofErr w:type="spellStart"/>
      <w:r w:rsidRPr="008A2F9B">
        <w:rPr>
          <w:b/>
          <w:bCs/>
          <w:lang w:val="nb-NO"/>
        </w:rPr>
        <w:t>backend</w:t>
      </w:r>
      <w:proofErr w:type="spellEnd"/>
      <w:r w:rsidRPr="008A2F9B">
        <w:rPr>
          <w:b/>
          <w:bCs/>
          <w:lang w:val="nb-NO"/>
        </w:rPr>
        <w:t xml:space="preserve"> alene</w:t>
      </w:r>
    </w:p>
    <w:p w14:paraId="7CF9B883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lokalt fra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uten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132874DA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29D79F5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run -d -p 8000:8000 --</w:t>
      </w:r>
      <w:proofErr w:type="spellStart"/>
      <w:r w:rsidRPr="008A2F9B">
        <w:rPr>
          <w:lang w:val="nb-NO"/>
        </w:rPr>
        <w:t>name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doffinder-backend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</w:p>
    <w:p w14:paraId="5008F113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-d: Kjører containeren i bakgrunnen.</w:t>
      </w:r>
    </w:p>
    <w:p w14:paraId="02153448" w14:textId="77777777" w:rsidR="008A2F9B" w:rsidRPr="008A2F9B" w:rsidRDefault="008A2F9B">
      <w:pPr>
        <w:numPr>
          <w:ilvl w:val="1"/>
          <w:numId w:val="5"/>
        </w:numPr>
        <w:rPr>
          <w:lang w:val="nb-NO"/>
        </w:rPr>
      </w:pPr>
      <w:r w:rsidRPr="008A2F9B">
        <w:rPr>
          <w:lang w:val="nb-NO"/>
        </w:rPr>
        <w:t>-p 8000:8000: Mapper port 8000 fra containeren til port 8000 på vertsmaskinen.</w:t>
      </w:r>
    </w:p>
    <w:p w14:paraId="0283617C" w14:textId="77777777" w:rsidR="008A2F9B" w:rsidRPr="008A2F9B" w:rsidRDefault="008A2F9B">
      <w:pPr>
        <w:numPr>
          <w:ilvl w:val="0"/>
          <w:numId w:val="5"/>
        </w:numPr>
        <w:rPr>
          <w:lang w:val="nb-NO"/>
        </w:rPr>
      </w:pPr>
      <w:r w:rsidRPr="008A2F9B">
        <w:rPr>
          <w:lang w:val="nb-NO"/>
        </w:rPr>
        <w:t xml:space="preserve">Sjekk at </w:t>
      </w:r>
      <w:proofErr w:type="spellStart"/>
      <w:r w:rsidRPr="008A2F9B">
        <w:rPr>
          <w:lang w:val="nb-NO"/>
        </w:rPr>
        <w:t>backenden</w:t>
      </w:r>
      <w:proofErr w:type="spellEnd"/>
      <w:r w:rsidRPr="008A2F9B">
        <w:rPr>
          <w:lang w:val="nb-NO"/>
        </w:rPr>
        <w:t xml:space="preserve"> kjører ved å åpne:</w:t>
      </w:r>
    </w:p>
    <w:p w14:paraId="053F95CA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plaintext</w:t>
      </w:r>
      <w:proofErr w:type="spellEnd"/>
    </w:p>
    <w:p w14:paraId="14645DA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http://localhost:8000/docs</w:t>
      </w:r>
    </w:p>
    <w:p w14:paraId="696A1926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441686EA">
          <v:rect id="_x0000_i1029" style="width:0;height:1.5pt" o:hralign="center" o:hrstd="t" o:hr="t" fillcolor="#a0a0a0" stroked="f"/>
        </w:pict>
      </w:r>
    </w:p>
    <w:p w14:paraId="2653B134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5. (Valgfritt) Start klienten</w:t>
      </w:r>
    </w:p>
    <w:p w14:paraId="73C1EF0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lastRenderedPageBreak/>
        <w:t xml:space="preserve">Hvis klienten ikke er innebygd i </w:t>
      </w:r>
      <w:proofErr w:type="spellStart"/>
      <w:r w:rsidRPr="008A2F9B">
        <w:rPr>
          <w:lang w:val="nb-NO"/>
        </w:rPr>
        <w:t>backend</w:t>
      </w:r>
      <w:proofErr w:type="spellEnd"/>
      <w:r w:rsidRPr="008A2F9B">
        <w:rPr>
          <w:lang w:val="nb-NO"/>
        </w:rPr>
        <w:t>-containeren, må du starte den separat.</w:t>
      </w:r>
    </w:p>
    <w:p w14:paraId="71FBE942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 xml:space="preserve">Naviger til </w:t>
      </w:r>
      <w:proofErr w:type="spellStart"/>
      <w:r w:rsidRPr="008A2F9B">
        <w:rPr>
          <w:lang w:val="nb-NO"/>
        </w:rPr>
        <w:t>client</w:t>
      </w:r>
      <w:proofErr w:type="spellEnd"/>
      <w:r w:rsidRPr="008A2F9B">
        <w:rPr>
          <w:lang w:val="nb-NO"/>
        </w:rPr>
        <w:t>/-katalogen:</w:t>
      </w:r>
    </w:p>
    <w:p w14:paraId="683083C8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34BE4FBC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cd </w:t>
      </w:r>
      <w:proofErr w:type="spellStart"/>
      <w:r w:rsidRPr="008A2F9B">
        <w:rPr>
          <w:lang w:val="nb-NO"/>
        </w:rPr>
        <w:t>client</w:t>
      </w:r>
      <w:proofErr w:type="spellEnd"/>
    </w:p>
    <w:p w14:paraId="0405B4CB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Installer avhengigheter:</w:t>
      </w:r>
    </w:p>
    <w:p w14:paraId="69F58CE3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F7C058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install</w:t>
      </w:r>
      <w:proofErr w:type="spellEnd"/>
    </w:p>
    <w:p w14:paraId="33ECBDDF" w14:textId="77777777" w:rsidR="008A2F9B" w:rsidRPr="008A2F9B" w:rsidRDefault="008A2F9B">
      <w:pPr>
        <w:numPr>
          <w:ilvl w:val="0"/>
          <w:numId w:val="6"/>
        </w:numPr>
        <w:rPr>
          <w:lang w:val="nb-NO"/>
        </w:rPr>
      </w:pPr>
      <w:r w:rsidRPr="008A2F9B">
        <w:rPr>
          <w:lang w:val="nb-NO"/>
        </w:rPr>
        <w:t>Start klienten i utviklingsmodus:</w:t>
      </w:r>
    </w:p>
    <w:p w14:paraId="674A03B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D7CFCBD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npm</w:t>
      </w:r>
      <w:proofErr w:type="spellEnd"/>
      <w:r w:rsidRPr="008A2F9B">
        <w:rPr>
          <w:lang w:val="nb-NO"/>
        </w:rPr>
        <w:t xml:space="preserve"> run </w:t>
      </w:r>
      <w:proofErr w:type="spellStart"/>
      <w:r w:rsidRPr="008A2F9B">
        <w:rPr>
          <w:lang w:val="nb-NO"/>
        </w:rPr>
        <w:t>dev</w:t>
      </w:r>
      <w:proofErr w:type="spellEnd"/>
    </w:p>
    <w:p w14:paraId="5EF8AB29" w14:textId="4B0BC61C" w:rsidR="008A2F9B" w:rsidRPr="008A2F9B" w:rsidRDefault="008A2F9B">
      <w:pPr>
        <w:numPr>
          <w:ilvl w:val="1"/>
          <w:numId w:val="6"/>
        </w:numPr>
        <w:rPr>
          <w:lang w:val="nb-NO"/>
        </w:rPr>
      </w:pPr>
      <w:r w:rsidRPr="008A2F9B">
        <w:rPr>
          <w:lang w:val="nb-NO"/>
        </w:rPr>
        <w:t xml:space="preserve">Klienten kjører </w:t>
      </w:r>
      <w:r w:rsidR="000D3A64">
        <w:rPr>
          <w:lang w:val="nb-NO"/>
        </w:rPr>
        <w:t xml:space="preserve">i denne eksempel </w:t>
      </w:r>
      <w:r w:rsidRPr="008A2F9B">
        <w:rPr>
          <w:lang w:val="nb-NO"/>
        </w:rPr>
        <w:t>på http://localhost:</w:t>
      </w:r>
      <w:r w:rsidR="000D3A64">
        <w:rPr>
          <w:lang w:val="nb-NO"/>
        </w:rPr>
        <w:t>3000</w:t>
      </w:r>
      <w:r w:rsidRPr="008A2F9B">
        <w:rPr>
          <w:lang w:val="nb-NO"/>
        </w:rPr>
        <w:t>.</w:t>
      </w:r>
    </w:p>
    <w:p w14:paraId="04CB2F32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F42A85C">
          <v:rect id="_x0000_i1030" style="width:0;height:1.5pt" o:hralign="center" o:hrstd="t" o:hr="t" fillcolor="#a0a0a0" stroked="f"/>
        </w:pict>
      </w:r>
    </w:p>
    <w:p w14:paraId="01DE48D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 xml:space="preserve">6. (Valgfritt) Kjør med </w:t>
      </w:r>
      <w:proofErr w:type="spellStart"/>
      <w:r w:rsidRPr="008A2F9B">
        <w:rPr>
          <w:b/>
          <w:bCs/>
          <w:lang w:val="nb-NO"/>
        </w:rPr>
        <w:t>Kubernetes</w:t>
      </w:r>
      <w:proofErr w:type="spellEnd"/>
    </w:p>
    <w:p w14:paraId="479D1202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Hvis du ønsker å kjøre prosjektet med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:</w:t>
      </w:r>
    </w:p>
    <w:p w14:paraId="6FC8AF84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Aktiver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 xml:space="preserve"> i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Desktop.</w:t>
      </w:r>
    </w:p>
    <w:p w14:paraId="0102552A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Bruk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-manifestene som tidligere opprettet (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deployment.yaml</w:t>
      </w:r>
      <w:proofErr w:type="spellEnd"/>
      <w:proofErr w:type="gramEnd"/>
      <w:r w:rsidRPr="008A2F9B">
        <w:rPr>
          <w:lang w:val="nb-NO"/>
        </w:rPr>
        <w:t xml:space="preserve"> og </w:t>
      </w:r>
      <w:proofErr w:type="spellStart"/>
      <w:r w:rsidRPr="008A2F9B">
        <w:rPr>
          <w:lang w:val="nb-NO"/>
        </w:rPr>
        <w:t>backend-service.yaml</w:t>
      </w:r>
      <w:proofErr w:type="spellEnd"/>
      <w:r w:rsidRPr="008A2F9B">
        <w:rPr>
          <w:lang w:val="nb-NO"/>
        </w:rPr>
        <w:t>).</w:t>
      </w:r>
    </w:p>
    <w:p w14:paraId="5189E9A0" w14:textId="77777777" w:rsidR="008A2F9B" w:rsidRPr="008A2F9B" w:rsidRDefault="008A2F9B">
      <w:pPr>
        <w:numPr>
          <w:ilvl w:val="0"/>
          <w:numId w:val="7"/>
        </w:numPr>
        <w:rPr>
          <w:lang w:val="nb-NO"/>
        </w:rPr>
      </w:pPr>
      <w:r w:rsidRPr="008A2F9B">
        <w:rPr>
          <w:lang w:val="nb-NO"/>
        </w:rPr>
        <w:t xml:space="preserve">Start </w:t>
      </w:r>
      <w:proofErr w:type="spellStart"/>
      <w:r w:rsidRPr="008A2F9B">
        <w:rPr>
          <w:lang w:val="nb-NO"/>
        </w:rPr>
        <w:t>Kubernetes</w:t>
      </w:r>
      <w:proofErr w:type="spellEnd"/>
      <w:r w:rsidRPr="008A2F9B">
        <w:rPr>
          <w:lang w:val="nb-NO"/>
        </w:rPr>
        <w:t>-tjenestene:</w:t>
      </w:r>
    </w:p>
    <w:p w14:paraId="32D46FE6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AD5A88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11AEA141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kubectl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apply</w:t>
      </w:r>
      <w:proofErr w:type="spellEnd"/>
      <w:r w:rsidRPr="008A2F9B">
        <w:rPr>
          <w:lang w:val="nb-NO"/>
        </w:rPr>
        <w:t xml:space="preserve"> -f 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deployment.yaml</w:t>
      </w:r>
      <w:proofErr w:type="spellEnd"/>
      <w:proofErr w:type="gramEnd"/>
    </w:p>
    <w:p w14:paraId="736CF12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kubectl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apply</w:t>
      </w:r>
      <w:proofErr w:type="spellEnd"/>
      <w:r w:rsidRPr="008A2F9B">
        <w:rPr>
          <w:lang w:val="nb-NO"/>
        </w:rPr>
        <w:t xml:space="preserve"> -f </w:t>
      </w:r>
      <w:proofErr w:type="spellStart"/>
      <w:r w:rsidRPr="008A2F9B">
        <w:rPr>
          <w:lang w:val="nb-NO"/>
        </w:rPr>
        <w:t>backend-</w:t>
      </w:r>
      <w:proofErr w:type="gramStart"/>
      <w:r w:rsidRPr="008A2F9B">
        <w:rPr>
          <w:lang w:val="nb-NO"/>
        </w:rPr>
        <w:t>service.yaml</w:t>
      </w:r>
      <w:proofErr w:type="spellEnd"/>
      <w:proofErr w:type="gramEnd"/>
    </w:p>
    <w:p w14:paraId="356C94BA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2B4193BC">
          <v:rect id="_x0000_i1031" style="width:0;height:1.5pt" o:hralign="center" o:hrstd="t" o:hr="t" fillcolor="#a0a0a0" stroked="f"/>
        </w:pict>
      </w:r>
    </w:p>
    <w:p w14:paraId="21926D87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7. Sjekk kjørende prosesser</w:t>
      </w:r>
    </w:p>
    <w:p w14:paraId="0980923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 xml:space="preserve">For å sjekke alle kjørende </w:t>
      </w: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>-containere:</w:t>
      </w:r>
    </w:p>
    <w:p w14:paraId="2476D87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E5C4BA9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5CF9632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ps</w:t>
      </w:r>
      <w:proofErr w:type="spellEnd"/>
    </w:p>
    <w:p w14:paraId="77C1C31E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0DCD63A0">
          <v:rect id="_x0000_i1032" style="width:0;height:1.5pt" o:hralign="center" o:hrstd="t" o:hr="t" fillcolor="#a0a0a0" stroked="f"/>
        </w:pict>
      </w:r>
    </w:p>
    <w:p w14:paraId="5F6756A0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8. Stoppe og fjerne containeren (hvis nødvendig)</w:t>
      </w:r>
    </w:p>
    <w:p w14:paraId="1A73145D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Hvis du vil stoppe containeren eller starte på nytt:</w:t>
      </w:r>
    </w:p>
    <w:p w14:paraId="4BE0FE43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Stoppe containeren</w:t>
      </w:r>
      <w:r w:rsidRPr="008A2F9B">
        <w:rPr>
          <w:lang w:val="nb-NO"/>
        </w:rPr>
        <w:t>:</w:t>
      </w:r>
    </w:p>
    <w:p w14:paraId="11873F50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0C9493EB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3AFB4629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lastRenderedPageBreak/>
        <w:t>docker</w:t>
      </w:r>
      <w:proofErr w:type="spellEnd"/>
      <w:r w:rsidRPr="008A2F9B">
        <w:rPr>
          <w:lang w:val="nb-NO"/>
        </w:rPr>
        <w:t xml:space="preserve"> stop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54BF57AE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>Fjerne containeren</w:t>
      </w:r>
      <w:r w:rsidRPr="008A2F9B">
        <w:rPr>
          <w:lang w:val="nb-NO"/>
        </w:rPr>
        <w:t>:</w:t>
      </w:r>
    </w:p>
    <w:p w14:paraId="4B937E4F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74617D34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B0D324B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rm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244F5192" w14:textId="77777777" w:rsidR="008A2F9B" w:rsidRPr="008A2F9B" w:rsidRDefault="008A2F9B">
      <w:pPr>
        <w:numPr>
          <w:ilvl w:val="0"/>
          <w:numId w:val="8"/>
        </w:numPr>
        <w:rPr>
          <w:lang w:val="nb-NO"/>
        </w:rPr>
      </w:pPr>
      <w:r w:rsidRPr="008A2F9B">
        <w:rPr>
          <w:b/>
          <w:bCs/>
          <w:lang w:val="nb-NO"/>
        </w:rPr>
        <w:t xml:space="preserve">Fjerne </w:t>
      </w:r>
      <w:proofErr w:type="spellStart"/>
      <w:r w:rsidRPr="008A2F9B">
        <w:rPr>
          <w:b/>
          <w:bCs/>
          <w:lang w:val="nb-NO"/>
        </w:rPr>
        <w:t>Docker</w:t>
      </w:r>
      <w:proofErr w:type="spellEnd"/>
      <w:r w:rsidRPr="008A2F9B">
        <w:rPr>
          <w:b/>
          <w:bCs/>
          <w:lang w:val="nb-NO"/>
        </w:rPr>
        <w:t>-imaget (hvis nødvendig)</w:t>
      </w:r>
      <w:r w:rsidRPr="008A2F9B">
        <w:rPr>
          <w:lang w:val="nb-NO"/>
        </w:rPr>
        <w:t>:</w:t>
      </w:r>
    </w:p>
    <w:p w14:paraId="11F91E37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1D08E518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79499DA3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rmi</w:t>
      </w:r>
      <w:proofErr w:type="spellEnd"/>
      <w:r w:rsidRPr="008A2F9B">
        <w:rPr>
          <w:lang w:val="nb-NO"/>
        </w:rPr>
        <w:t xml:space="preserve"> </w:t>
      </w:r>
      <w:proofErr w:type="spellStart"/>
      <w:r w:rsidRPr="008A2F9B">
        <w:rPr>
          <w:lang w:val="nb-NO"/>
        </w:rPr>
        <w:t>doffinder-</w:t>
      </w:r>
      <w:proofErr w:type="gramStart"/>
      <w:r w:rsidRPr="008A2F9B">
        <w:rPr>
          <w:lang w:val="nb-NO"/>
        </w:rPr>
        <w:t>backend:latest</w:t>
      </w:r>
      <w:proofErr w:type="spellEnd"/>
      <w:proofErr w:type="gramEnd"/>
    </w:p>
    <w:p w14:paraId="183160D7" w14:textId="77777777" w:rsidR="008A2F9B" w:rsidRPr="008A2F9B" w:rsidRDefault="00000000" w:rsidP="008A2F9B">
      <w:pPr>
        <w:rPr>
          <w:lang w:val="nb-NO"/>
        </w:rPr>
      </w:pPr>
      <w:r>
        <w:rPr>
          <w:lang w:val="nb-NO"/>
        </w:rPr>
        <w:pict w14:anchorId="1B7399D0">
          <v:rect id="_x0000_i1033" style="width:0;height:1.5pt" o:hralign="center" o:hrstd="t" o:hr="t" fillcolor="#a0a0a0" stroked="f"/>
        </w:pict>
      </w:r>
    </w:p>
    <w:p w14:paraId="395CDDDD" w14:textId="77777777" w:rsidR="008A2F9B" w:rsidRPr="008A2F9B" w:rsidRDefault="008A2F9B" w:rsidP="008A2F9B">
      <w:pPr>
        <w:rPr>
          <w:b/>
          <w:bCs/>
          <w:lang w:val="nb-NO"/>
        </w:rPr>
      </w:pPr>
      <w:r w:rsidRPr="008A2F9B">
        <w:rPr>
          <w:b/>
          <w:bCs/>
          <w:lang w:val="nb-NO"/>
        </w:rPr>
        <w:t>9. Feilsøking</w:t>
      </w:r>
    </w:p>
    <w:p w14:paraId="3AB8453F" w14:textId="77777777" w:rsidR="008A2F9B" w:rsidRPr="008A2F9B" w:rsidRDefault="008A2F9B">
      <w:pPr>
        <w:numPr>
          <w:ilvl w:val="0"/>
          <w:numId w:val="9"/>
        </w:numPr>
        <w:rPr>
          <w:lang w:val="nb-NO"/>
        </w:rPr>
      </w:pPr>
      <w:r w:rsidRPr="008A2F9B">
        <w:rPr>
          <w:lang w:val="nb-NO"/>
        </w:rPr>
        <w:t>Hvis noe ikke fungerer:</w:t>
      </w:r>
    </w:p>
    <w:p w14:paraId="4A45532F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Sjekk container-loggene:</w:t>
      </w:r>
    </w:p>
    <w:p w14:paraId="60950EFC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bash</w:t>
      </w:r>
      <w:proofErr w:type="spellEnd"/>
    </w:p>
    <w:p w14:paraId="516CBC60" w14:textId="77777777" w:rsidR="008A2F9B" w:rsidRPr="008A2F9B" w:rsidRDefault="008A2F9B" w:rsidP="008A2F9B">
      <w:pPr>
        <w:rPr>
          <w:lang w:val="nb-NO"/>
        </w:rPr>
      </w:pPr>
      <w:r w:rsidRPr="008A2F9B">
        <w:rPr>
          <w:lang w:val="nb-NO"/>
        </w:rPr>
        <w:t>Kopier</w:t>
      </w:r>
    </w:p>
    <w:p w14:paraId="53839F1E" w14:textId="77777777" w:rsidR="008A2F9B" w:rsidRPr="008A2F9B" w:rsidRDefault="008A2F9B" w:rsidP="008A2F9B">
      <w:pPr>
        <w:rPr>
          <w:lang w:val="nb-NO"/>
        </w:rPr>
      </w:pPr>
      <w:proofErr w:type="spellStart"/>
      <w:r w:rsidRPr="008A2F9B">
        <w:rPr>
          <w:lang w:val="nb-NO"/>
        </w:rPr>
        <w:t>docker</w:t>
      </w:r>
      <w:proofErr w:type="spellEnd"/>
      <w:r w:rsidRPr="008A2F9B">
        <w:rPr>
          <w:lang w:val="nb-NO"/>
        </w:rPr>
        <w:t xml:space="preserve"> logs </w:t>
      </w:r>
      <w:proofErr w:type="spellStart"/>
      <w:r w:rsidRPr="008A2F9B">
        <w:rPr>
          <w:lang w:val="nb-NO"/>
        </w:rPr>
        <w:t>doffinder-backend</w:t>
      </w:r>
      <w:proofErr w:type="spellEnd"/>
    </w:p>
    <w:p w14:paraId="7B7C1F7B" w14:textId="77777777" w:rsidR="008A2F9B" w:rsidRPr="008A2F9B" w:rsidRDefault="008A2F9B">
      <w:pPr>
        <w:numPr>
          <w:ilvl w:val="1"/>
          <w:numId w:val="9"/>
        </w:numPr>
        <w:rPr>
          <w:lang w:val="nb-NO"/>
        </w:rPr>
      </w:pPr>
      <w:r w:rsidRPr="008A2F9B">
        <w:rPr>
          <w:lang w:val="nb-NO"/>
        </w:rPr>
        <w:t>Kontroller nettverket og portene.</w:t>
      </w:r>
    </w:p>
    <w:p w14:paraId="4F881D30" w14:textId="77777777" w:rsidR="008A2F9B" w:rsidRDefault="008A2F9B" w:rsidP="0038253A">
      <w:pPr>
        <w:rPr>
          <w:lang w:val="nb-NO"/>
        </w:rPr>
      </w:pPr>
    </w:p>
    <w:p w14:paraId="34DE4E48" w14:textId="400D0BBD" w:rsidR="00C26113" w:rsidRDefault="00C26113" w:rsidP="0038253A">
      <w:pPr>
        <w:rPr>
          <w:lang w:val="nb-NO"/>
        </w:rPr>
      </w:pPr>
      <w:r>
        <w:rPr>
          <w:lang w:val="nb-NO"/>
        </w:rPr>
        <w:t>Ignacio Tejera</w:t>
      </w:r>
    </w:p>
    <w:p w14:paraId="32FB3220" w14:textId="71D670F9" w:rsidR="00C26113" w:rsidRDefault="00C26113" w:rsidP="0038253A">
      <w:pPr>
        <w:rPr>
          <w:lang w:val="nb-NO"/>
        </w:rPr>
      </w:pPr>
      <w:r>
        <w:rPr>
          <w:lang w:val="nb-NO"/>
        </w:rPr>
        <w:t>Test leder Item</w:t>
      </w:r>
    </w:p>
    <w:p w14:paraId="364151C5" w14:textId="43D1357B" w:rsidR="00C26113" w:rsidRPr="0038253A" w:rsidRDefault="00C26113" w:rsidP="0038253A">
      <w:pPr>
        <w:rPr>
          <w:lang w:val="nb-NO"/>
        </w:rPr>
      </w:pPr>
      <w:r>
        <w:rPr>
          <w:lang w:val="nb-NO"/>
        </w:rPr>
        <w:t>Januar 2025</w:t>
      </w:r>
    </w:p>
    <w:sectPr w:rsidR="00C26113" w:rsidRPr="0038253A" w:rsidSect="00EC0CCB">
      <w:headerReference w:type="default" r:id="rId11"/>
      <w:headerReference w:type="first" r:id="rId12"/>
      <w:pgSz w:w="11906" w:h="16838"/>
      <w:pgMar w:top="1440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F85B9" w14:textId="77777777" w:rsidR="00014C04" w:rsidRDefault="00014C04" w:rsidP="00677E1B">
      <w:pPr>
        <w:spacing w:after="0"/>
      </w:pPr>
      <w:r>
        <w:separator/>
      </w:r>
    </w:p>
  </w:endnote>
  <w:endnote w:type="continuationSeparator" w:id="0">
    <w:p w14:paraId="3028CD3F" w14:textId="77777777" w:rsidR="00014C04" w:rsidRDefault="00014C04" w:rsidP="00677E1B">
      <w:pPr>
        <w:spacing w:after="0"/>
      </w:pPr>
      <w:r>
        <w:continuationSeparator/>
      </w:r>
    </w:p>
  </w:endnote>
  <w:endnote w:type="continuationNotice" w:id="1">
    <w:p w14:paraId="23B3A757" w14:textId="77777777" w:rsidR="00014C04" w:rsidRDefault="00014C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6061A" w14:textId="77777777" w:rsidR="00014C04" w:rsidRDefault="00014C04" w:rsidP="00677E1B">
      <w:pPr>
        <w:spacing w:after="0"/>
      </w:pPr>
      <w:r>
        <w:separator/>
      </w:r>
    </w:p>
  </w:footnote>
  <w:footnote w:type="continuationSeparator" w:id="0">
    <w:p w14:paraId="0480DE5B" w14:textId="77777777" w:rsidR="00014C04" w:rsidRDefault="00014C04" w:rsidP="00677E1B">
      <w:pPr>
        <w:spacing w:after="0"/>
      </w:pPr>
      <w:r>
        <w:continuationSeparator/>
      </w:r>
    </w:p>
  </w:footnote>
  <w:footnote w:type="continuationNotice" w:id="1">
    <w:p w14:paraId="2BBBC33F" w14:textId="77777777" w:rsidR="00014C04" w:rsidRDefault="00014C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B9ECF" w14:textId="77777777" w:rsidR="00A91A68" w:rsidRDefault="00A91A68">
    <w:pPr>
      <w:pStyle w:val="Topptekst"/>
    </w:pPr>
  </w:p>
  <w:p w14:paraId="0ED686AD" w14:textId="77777777" w:rsidR="00677E1B" w:rsidRDefault="00677E1B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ED70F" w14:textId="34373A85" w:rsidR="00865424" w:rsidRDefault="00865424">
    <w:pPr>
      <w:pStyle w:val="Toppteks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23F189" wp14:editId="6D82B7FD">
          <wp:simplePos x="0" y="0"/>
          <wp:positionH relativeFrom="column">
            <wp:posOffset>4572000</wp:posOffset>
          </wp:positionH>
          <wp:positionV relativeFrom="paragraph">
            <wp:posOffset>3175</wp:posOffset>
          </wp:positionV>
          <wp:extent cx="1691054" cy="290132"/>
          <wp:effectExtent l="0" t="0" r="0" b="254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1054" cy="290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43D915" w14:textId="0E108C0F" w:rsidR="00865424" w:rsidRDefault="00865424">
    <w:pPr>
      <w:pStyle w:val="Topptekst"/>
    </w:pPr>
  </w:p>
  <w:p w14:paraId="219BC1C0" w14:textId="77777777" w:rsidR="00865424" w:rsidRDefault="00865424">
    <w:pPr>
      <w:pStyle w:val="Topptekst"/>
    </w:pPr>
  </w:p>
  <w:p w14:paraId="0E8171A0" w14:textId="545DF971" w:rsidR="00865424" w:rsidRDefault="0086542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1BFE"/>
    <w:multiLevelType w:val="multilevel"/>
    <w:tmpl w:val="292E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17FA"/>
    <w:multiLevelType w:val="hybridMultilevel"/>
    <w:tmpl w:val="227AEF56"/>
    <w:lvl w:ilvl="0" w:tplc="3996A18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D02"/>
    <w:multiLevelType w:val="multilevel"/>
    <w:tmpl w:val="1EF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31089"/>
    <w:multiLevelType w:val="multilevel"/>
    <w:tmpl w:val="FA6A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91868"/>
    <w:multiLevelType w:val="multilevel"/>
    <w:tmpl w:val="12E4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35E68"/>
    <w:multiLevelType w:val="multilevel"/>
    <w:tmpl w:val="EA20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16745"/>
    <w:multiLevelType w:val="multilevel"/>
    <w:tmpl w:val="154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F79F4"/>
    <w:multiLevelType w:val="multilevel"/>
    <w:tmpl w:val="A5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74A00"/>
    <w:multiLevelType w:val="multilevel"/>
    <w:tmpl w:val="29DA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83234">
    <w:abstractNumId w:val="1"/>
  </w:num>
  <w:num w:numId="2" w16cid:durableId="2078359287">
    <w:abstractNumId w:val="2"/>
  </w:num>
  <w:num w:numId="3" w16cid:durableId="1136875615">
    <w:abstractNumId w:val="5"/>
  </w:num>
  <w:num w:numId="4" w16cid:durableId="627862283">
    <w:abstractNumId w:val="0"/>
  </w:num>
  <w:num w:numId="5" w16cid:durableId="1464737639">
    <w:abstractNumId w:val="6"/>
  </w:num>
  <w:num w:numId="6" w16cid:durableId="73086002">
    <w:abstractNumId w:val="4"/>
  </w:num>
  <w:num w:numId="7" w16cid:durableId="1999533629">
    <w:abstractNumId w:val="7"/>
  </w:num>
  <w:num w:numId="8" w16cid:durableId="312027698">
    <w:abstractNumId w:val="3"/>
  </w:num>
  <w:num w:numId="9" w16cid:durableId="83191984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MTIwMzQ0Mja3tDRT0lEKTi0uzszPAykwrAUAn8SvDSwAAAA="/>
  </w:docVars>
  <w:rsids>
    <w:rsidRoot w:val="005F2E00"/>
    <w:rsid w:val="00007048"/>
    <w:rsid w:val="00014C04"/>
    <w:rsid w:val="00020351"/>
    <w:rsid w:val="00023B23"/>
    <w:rsid w:val="00040C73"/>
    <w:rsid w:val="00047A9E"/>
    <w:rsid w:val="00053C74"/>
    <w:rsid w:val="00061EE7"/>
    <w:rsid w:val="00083D14"/>
    <w:rsid w:val="000861B1"/>
    <w:rsid w:val="000A71D0"/>
    <w:rsid w:val="000B0847"/>
    <w:rsid w:val="000B4762"/>
    <w:rsid w:val="000C6C6F"/>
    <w:rsid w:val="000C7707"/>
    <w:rsid w:val="000D13E9"/>
    <w:rsid w:val="000D2FB3"/>
    <w:rsid w:val="000D3A64"/>
    <w:rsid w:val="000F65FB"/>
    <w:rsid w:val="000F688E"/>
    <w:rsid w:val="001002A4"/>
    <w:rsid w:val="00111157"/>
    <w:rsid w:val="00122694"/>
    <w:rsid w:val="001274DB"/>
    <w:rsid w:val="00140B7C"/>
    <w:rsid w:val="00144FC2"/>
    <w:rsid w:val="00145432"/>
    <w:rsid w:val="00147DDC"/>
    <w:rsid w:val="00170273"/>
    <w:rsid w:val="00180635"/>
    <w:rsid w:val="001806B1"/>
    <w:rsid w:val="00185874"/>
    <w:rsid w:val="00196792"/>
    <w:rsid w:val="001969C5"/>
    <w:rsid w:val="001B5347"/>
    <w:rsid w:val="001C0056"/>
    <w:rsid w:val="001C44D6"/>
    <w:rsid w:val="001D454D"/>
    <w:rsid w:val="001E0DB7"/>
    <w:rsid w:val="001F460C"/>
    <w:rsid w:val="00203047"/>
    <w:rsid w:val="00213AF1"/>
    <w:rsid w:val="00214258"/>
    <w:rsid w:val="00216A7C"/>
    <w:rsid w:val="00217126"/>
    <w:rsid w:val="00220CA1"/>
    <w:rsid w:val="0022586D"/>
    <w:rsid w:val="00227438"/>
    <w:rsid w:val="002313E6"/>
    <w:rsid w:val="002324E6"/>
    <w:rsid w:val="00235A68"/>
    <w:rsid w:val="002378AF"/>
    <w:rsid w:val="00250742"/>
    <w:rsid w:val="00250A0D"/>
    <w:rsid w:val="002708C4"/>
    <w:rsid w:val="00271E79"/>
    <w:rsid w:val="00280559"/>
    <w:rsid w:val="00287CDC"/>
    <w:rsid w:val="00292958"/>
    <w:rsid w:val="00294D7E"/>
    <w:rsid w:val="002B739F"/>
    <w:rsid w:val="002D3994"/>
    <w:rsid w:val="002D5037"/>
    <w:rsid w:val="002D5C6E"/>
    <w:rsid w:val="002F0E68"/>
    <w:rsid w:val="00301096"/>
    <w:rsid w:val="00317C23"/>
    <w:rsid w:val="003208BA"/>
    <w:rsid w:val="003331B3"/>
    <w:rsid w:val="00336388"/>
    <w:rsid w:val="003726F5"/>
    <w:rsid w:val="00373E1F"/>
    <w:rsid w:val="003749AE"/>
    <w:rsid w:val="0038253A"/>
    <w:rsid w:val="003904F8"/>
    <w:rsid w:val="003913DC"/>
    <w:rsid w:val="00392EE5"/>
    <w:rsid w:val="00397333"/>
    <w:rsid w:val="003A4332"/>
    <w:rsid w:val="003A6A1C"/>
    <w:rsid w:val="003B4C9A"/>
    <w:rsid w:val="003C3DD9"/>
    <w:rsid w:val="003C5320"/>
    <w:rsid w:val="003C545B"/>
    <w:rsid w:val="003C73B3"/>
    <w:rsid w:val="003D634D"/>
    <w:rsid w:val="003D744E"/>
    <w:rsid w:val="003E2B6E"/>
    <w:rsid w:val="003F4B32"/>
    <w:rsid w:val="00403BBE"/>
    <w:rsid w:val="00405B5E"/>
    <w:rsid w:val="00422A83"/>
    <w:rsid w:val="00426D49"/>
    <w:rsid w:val="00436326"/>
    <w:rsid w:val="00442C9E"/>
    <w:rsid w:val="00446142"/>
    <w:rsid w:val="00454EB7"/>
    <w:rsid w:val="00457B19"/>
    <w:rsid w:val="00474672"/>
    <w:rsid w:val="004810B5"/>
    <w:rsid w:val="00487F8B"/>
    <w:rsid w:val="00493212"/>
    <w:rsid w:val="004B3E72"/>
    <w:rsid w:val="004B485B"/>
    <w:rsid w:val="004B54B4"/>
    <w:rsid w:val="004B7CC2"/>
    <w:rsid w:val="004C38E0"/>
    <w:rsid w:val="004C6458"/>
    <w:rsid w:val="004C64CF"/>
    <w:rsid w:val="004D2077"/>
    <w:rsid w:val="004D20B8"/>
    <w:rsid w:val="004D3552"/>
    <w:rsid w:val="004D3962"/>
    <w:rsid w:val="004D6852"/>
    <w:rsid w:val="004E5AF9"/>
    <w:rsid w:val="00503EB2"/>
    <w:rsid w:val="00504FE9"/>
    <w:rsid w:val="00506E88"/>
    <w:rsid w:val="005132AF"/>
    <w:rsid w:val="00522868"/>
    <w:rsid w:val="005232BF"/>
    <w:rsid w:val="00526239"/>
    <w:rsid w:val="005262AD"/>
    <w:rsid w:val="00531F94"/>
    <w:rsid w:val="00533FC6"/>
    <w:rsid w:val="00534A2D"/>
    <w:rsid w:val="005357C9"/>
    <w:rsid w:val="00536EAC"/>
    <w:rsid w:val="005414B3"/>
    <w:rsid w:val="00545C8E"/>
    <w:rsid w:val="00546F66"/>
    <w:rsid w:val="00547058"/>
    <w:rsid w:val="005630F4"/>
    <w:rsid w:val="005653FA"/>
    <w:rsid w:val="0059489C"/>
    <w:rsid w:val="005A4EE0"/>
    <w:rsid w:val="005B297D"/>
    <w:rsid w:val="005B44E1"/>
    <w:rsid w:val="005B6BD1"/>
    <w:rsid w:val="005C1F43"/>
    <w:rsid w:val="005C7FC4"/>
    <w:rsid w:val="005D6A41"/>
    <w:rsid w:val="005E12D4"/>
    <w:rsid w:val="005F2E00"/>
    <w:rsid w:val="005F50FC"/>
    <w:rsid w:val="00614BF7"/>
    <w:rsid w:val="006170D7"/>
    <w:rsid w:val="00626C57"/>
    <w:rsid w:val="00634DA2"/>
    <w:rsid w:val="00645CBA"/>
    <w:rsid w:val="0065676D"/>
    <w:rsid w:val="00663DD0"/>
    <w:rsid w:val="00664A43"/>
    <w:rsid w:val="00677E1B"/>
    <w:rsid w:val="00682FC4"/>
    <w:rsid w:val="00685C5C"/>
    <w:rsid w:val="0069234D"/>
    <w:rsid w:val="00694EE8"/>
    <w:rsid w:val="006A490F"/>
    <w:rsid w:val="006C5B2B"/>
    <w:rsid w:val="00700A51"/>
    <w:rsid w:val="00704C80"/>
    <w:rsid w:val="00706608"/>
    <w:rsid w:val="00721A80"/>
    <w:rsid w:val="00731A7E"/>
    <w:rsid w:val="007437E3"/>
    <w:rsid w:val="00752280"/>
    <w:rsid w:val="00756DE6"/>
    <w:rsid w:val="00764736"/>
    <w:rsid w:val="00767B6A"/>
    <w:rsid w:val="007718E2"/>
    <w:rsid w:val="007725B2"/>
    <w:rsid w:val="00776077"/>
    <w:rsid w:val="007804D2"/>
    <w:rsid w:val="00782E1F"/>
    <w:rsid w:val="007A36DA"/>
    <w:rsid w:val="007A777B"/>
    <w:rsid w:val="007B1EB9"/>
    <w:rsid w:val="007F0D44"/>
    <w:rsid w:val="008104F3"/>
    <w:rsid w:val="00810C53"/>
    <w:rsid w:val="00815E5A"/>
    <w:rsid w:val="0081778C"/>
    <w:rsid w:val="00823B05"/>
    <w:rsid w:val="0083079A"/>
    <w:rsid w:val="00845312"/>
    <w:rsid w:val="0085683C"/>
    <w:rsid w:val="008624DC"/>
    <w:rsid w:val="00865424"/>
    <w:rsid w:val="0086561B"/>
    <w:rsid w:val="00870B39"/>
    <w:rsid w:val="008746FE"/>
    <w:rsid w:val="00881F1B"/>
    <w:rsid w:val="00892455"/>
    <w:rsid w:val="008A2F9B"/>
    <w:rsid w:val="008B2A7B"/>
    <w:rsid w:val="008B620D"/>
    <w:rsid w:val="008D7D72"/>
    <w:rsid w:val="00903E5A"/>
    <w:rsid w:val="00907278"/>
    <w:rsid w:val="009166C4"/>
    <w:rsid w:val="009167A0"/>
    <w:rsid w:val="00953730"/>
    <w:rsid w:val="009622CA"/>
    <w:rsid w:val="009718B1"/>
    <w:rsid w:val="0097427F"/>
    <w:rsid w:val="00994D83"/>
    <w:rsid w:val="00995361"/>
    <w:rsid w:val="00997E60"/>
    <w:rsid w:val="009A439C"/>
    <w:rsid w:val="009B19A9"/>
    <w:rsid w:val="009B7974"/>
    <w:rsid w:val="009D4121"/>
    <w:rsid w:val="009D6D2C"/>
    <w:rsid w:val="009E5770"/>
    <w:rsid w:val="00A040B9"/>
    <w:rsid w:val="00A04556"/>
    <w:rsid w:val="00A04F05"/>
    <w:rsid w:val="00A055DD"/>
    <w:rsid w:val="00A05C83"/>
    <w:rsid w:val="00A140AD"/>
    <w:rsid w:val="00A14E79"/>
    <w:rsid w:val="00A2724A"/>
    <w:rsid w:val="00A3006E"/>
    <w:rsid w:val="00A31AC8"/>
    <w:rsid w:val="00A3431E"/>
    <w:rsid w:val="00A35B59"/>
    <w:rsid w:val="00A43D3A"/>
    <w:rsid w:val="00A4419C"/>
    <w:rsid w:val="00A51B37"/>
    <w:rsid w:val="00A60FB5"/>
    <w:rsid w:val="00A61805"/>
    <w:rsid w:val="00A63225"/>
    <w:rsid w:val="00A679C0"/>
    <w:rsid w:val="00A73A25"/>
    <w:rsid w:val="00A747E3"/>
    <w:rsid w:val="00A75E5B"/>
    <w:rsid w:val="00A8545B"/>
    <w:rsid w:val="00A91A68"/>
    <w:rsid w:val="00A92A39"/>
    <w:rsid w:val="00AA22DA"/>
    <w:rsid w:val="00AA5AE3"/>
    <w:rsid w:val="00AB20A2"/>
    <w:rsid w:val="00AB53C3"/>
    <w:rsid w:val="00AB6973"/>
    <w:rsid w:val="00AD30EC"/>
    <w:rsid w:val="00AE5AE2"/>
    <w:rsid w:val="00AE6AF5"/>
    <w:rsid w:val="00AE701C"/>
    <w:rsid w:val="00AF0C5D"/>
    <w:rsid w:val="00B011D3"/>
    <w:rsid w:val="00B04511"/>
    <w:rsid w:val="00B128CD"/>
    <w:rsid w:val="00B17C92"/>
    <w:rsid w:val="00B25D1E"/>
    <w:rsid w:val="00B41E81"/>
    <w:rsid w:val="00B45FFC"/>
    <w:rsid w:val="00B50E22"/>
    <w:rsid w:val="00B54E5B"/>
    <w:rsid w:val="00B613D9"/>
    <w:rsid w:val="00B757D0"/>
    <w:rsid w:val="00B772F1"/>
    <w:rsid w:val="00B81C77"/>
    <w:rsid w:val="00B854D2"/>
    <w:rsid w:val="00B869A8"/>
    <w:rsid w:val="00B94F50"/>
    <w:rsid w:val="00BA1FF3"/>
    <w:rsid w:val="00BB2FB7"/>
    <w:rsid w:val="00BC174B"/>
    <w:rsid w:val="00BC2B41"/>
    <w:rsid w:val="00BC7771"/>
    <w:rsid w:val="00BD0448"/>
    <w:rsid w:val="00BD24E4"/>
    <w:rsid w:val="00BE0D6A"/>
    <w:rsid w:val="00BE2C6C"/>
    <w:rsid w:val="00BE462C"/>
    <w:rsid w:val="00BE64E9"/>
    <w:rsid w:val="00BF0311"/>
    <w:rsid w:val="00BF04CE"/>
    <w:rsid w:val="00C016FC"/>
    <w:rsid w:val="00C10D73"/>
    <w:rsid w:val="00C16B10"/>
    <w:rsid w:val="00C23A42"/>
    <w:rsid w:val="00C26113"/>
    <w:rsid w:val="00C3114F"/>
    <w:rsid w:val="00C378E2"/>
    <w:rsid w:val="00C540F1"/>
    <w:rsid w:val="00C566DD"/>
    <w:rsid w:val="00C60ADD"/>
    <w:rsid w:val="00C61C43"/>
    <w:rsid w:val="00C956CD"/>
    <w:rsid w:val="00C97E3B"/>
    <w:rsid w:val="00CA0478"/>
    <w:rsid w:val="00CA32A8"/>
    <w:rsid w:val="00CA3A54"/>
    <w:rsid w:val="00CC52DC"/>
    <w:rsid w:val="00CF51C8"/>
    <w:rsid w:val="00CF61E5"/>
    <w:rsid w:val="00CF7542"/>
    <w:rsid w:val="00D11920"/>
    <w:rsid w:val="00D15643"/>
    <w:rsid w:val="00D30281"/>
    <w:rsid w:val="00D308BB"/>
    <w:rsid w:val="00D41EA8"/>
    <w:rsid w:val="00D4470B"/>
    <w:rsid w:val="00D44F49"/>
    <w:rsid w:val="00D5164C"/>
    <w:rsid w:val="00D53648"/>
    <w:rsid w:val="00D64BEC"/>
    <w:rsid w:val="00D65E2E"/>
    <w:rsid w:val="00D83202"/>
    <w:rsid w:val="00DB2FA1"/>
    <w:rsid w:val="00DB3DEC"/>
    <w:rsid w:val="00DC1A13"/>
    <w:rsid w:val="00DE2FDD"/>
    <w:rsid w:val="00E107CD"/>
    <w:rsid w:val="00E22138"/>
    <w:rsid w:val="00E23473"/>
    <w:rsid w:val="00E27868"/>
    <w:rsid w:val="00E30C59"/>
    <w:rsid w:val="00E34454"/>
    <w:rsid w:val="00E3521D"/>
    <w:rsid w:val="00E4673C"/>
    <w:rsid w:val="00E51F70"/>
    <w:rsid w:val="00E55797"/>
    <w:rsid w:val="00E5788F"/>
    <w:rsid w:val="00E6039B"/>
    <w:rsid w:val="00E6788C"/>
    <w:rsid w:val="00E7269C"/>
    <w:rsid w:val="00E77135"/>
    <w:rsid w:val="00E80B85"/>
    <w:rsid w:val="00E87710"/>
    <w:rsid w:val="00E9230E"/>
    <w:rsid w:val="00E95E32"/>
    <w:rsid w:val="00E96879"/>
    <w:rsid w:val="00EA5605"/>
    <w:rsid w:val="00EA6548"/>
    <w:rsid w:val="00EB67FF"/>
    <w:rsid w:val="00EC0CCB"/>
    <w:rsid w:val="00EC4768"/>
    <w:rsid w:val="00EC4C81"/>
    <w:rsid w:val="00ED38A6"/>
    <w:rsid w:val="00EE601A"/>
    <w:rsid w:val="00EE7AA9"/>
    <w:rsid w:val="00EF762F"/>
    <w:rsid w:val="00F03AB5"/>
    <w:rsid w:val="00F10608"/>
    <w:rsid w:val="00F111CA"/>
    <w:rsid w:val="00F11204"/>
    <w:rsid w:val="00F1567E"/>
    <w:rsid w:val="00F16A71"/>
    <w:rsid w:val="00F16D50"/>
    <w:rsid w:val="00F17CC9"/>
    <w:rsid w:val="00F17E8E"/>
    <w:rsid w:val="00F2443B"/>
    <w:rsid w:val="00F3288A"/>
    <w:rsid w:val="00F43D2A"/>
    <w:rsid w:val="00F72C4F"/>
    <w:rsid w:val="00F763F5"/>
    <w:rsid w:val="00F7674A"/>
    <w:rsid w:val="00F76910"/>
    <w:rsid w:val="00FA0938"/>
    <w:rsid w:val="00FA0F8E"/>
    <w:rsid w:val="00FC4194"/>
    <w:rsid w:val="00FF353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B508"/>
  <w15:chartTrackingRefBased/>
  <w15:docId w15:val="{F9479372-49F9-430E-A96C-1BF3F863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4F3"/>
    <w:pPr>
      <w:spacing w:after="160"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D1564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15643"/>
    <w:pPr>
      <w:keepNext/>
      <w:keepLines/>
      <w:spacing w:before="40" w:after="0"/>
      <w:outlineLvl w:val="1"/>
    </w:pPr>
    <w:rPr>
      <w:rFonts w:ascii="Avenir Next LT Pro Demi" w:eastAsiaTheme="majorEastAsia" w:hAnsi="Avenir Next LT Pro Demi" w:cstheme="majorBidi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A6A1C"/>
    <w:pPr>
      <w:keepNext/>
      <w:keepLines/>
      <w:spacing w:before="40" w:after="0"/>
      <w:outlineLvl w:val="2"/>
    </w:pPr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rsid w:val="00C26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FBFBF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15643"/>
    <w:rPr>
      <w:rFonts w:eastAsiaTheme="majorEastAsia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15643"/>
    <w:rPr>
      <w:rFonts w:ascii="Avenir Next LT Pro Demi" w:eastAsiaTheme="majorEastAsia" w:hAnsi="Avenir Next LT Pro Demi" w:cstheme="majorBidi"/>
      <w:sz w:val="24"/>
      <w:szCs w:val="26"/>
    </w:rPr>
  </w:style>
  <w:style w:type="paragraph" w:styleId="Makrotekst">
    <w:name w:val="macro"/>
    <w:link w:val="MakrotekstTegn"/>
    <w:uiPriority w:val="99"/>
    <w:semiHidden/>
    <w:unhideWhenUsed/>
    <w:rsid w:val="00B854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lang w:eastAsia="en-GB"/>
    </w:rPr>
  </w:style>
  <w:style w:type="character" w:customStyle="1" w:styleId="MakrotekstTegn">
    <w:name w:val="Makrotekst Tegn"/>
    <w:basedOn w:val="Standardskriftforavsnitt"/>
    <w:link w:val="Makrotekst"/>
    <w:uiPriority w:val="99"/>
    <w:semiHidden/>
    <w:rsid w:val="00B854D2"/>
    <w:rPr>
      <w:lang w:eastAsia="en-GB"/>
    </w:rPr>
  </w:style>
  <w:style w:type="paragraph" w:styleId="Topptekst">
    <w:name w:val="header"/>
    <w:basedOn w:val="Normal"/>
    <w:link w:val="TopptekstTegn"/>
    <w:uiPriority w:val="99"/>
    <w:unhideWhenUsed/>
    <w:rsid w:val="00677E1B"/>
    <w:pPr>
      <w:tabs>
        <w:tab w:val="center" w:pos="4536"/>
        <w:tab w:val="right" w:pos="9072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00677E1B"/>
  </w:style>
  <w:style w:type="paragraph" w:styleId="Bunntekst">
    <w:name w:val="footer"/>
    <w:aliases w:val="Footer+Notes"/>
    <w:basedOn w:val="Normal"/>
    <w:link w:val="BunntekstTegn"/>
    <w:unhideWhenUsed/>
    <w:qFormat/>
    <w:rsid w:val="00B011D3"/>
    <w:pPr>
      <w:tabs>
        <w:tab w:val="center" w:pos="4536"/>
        <w:tab w:val="right" w:pos="9072"/>
      </w:tabs>
      <w:spacing w:after="0"/>
    </w:pPr>
    <w:rPr>
      <w:color w:val="9B9B91" w:themeColor="accent3"/>
      <w:sz w:val="16"/>
    </w:rPr>
  </w:style>
  <w:style w:type="character" w:customStyle="1" w:styleId="BunntekstTegn">
    <w:name w:val="Bunntekst Tegn"/>
    <w:aliases w:val="Footer+Notes Tegn"/>
    <w:basedOn w:val="Standardskriftforavsnitt"/>
    <w:link w:val="Bunntekst"/>
    <w:rsid w:val="00B011D3"/>
    <w:rPr>
      <w:color w:val="9B9B91" w:themeColor="accent3"/>
      <w:sz w:val="16"/>
    </w:rPr>
  </w:style>
  <w:style w:type="character" w:styleId="Sidetall">
    <w:name w:val="page number"/>
    <w:basedOn w:val="Standardskriftforavsnitt"/>
    <w:uiPriority w:val="99"/>
    <w:semiHidden/>
    <w:unhideWhenUsed/>
    <w:rsid w:val="00677E1B"/>
  </w:style>
  <w:style w:type="paragraph" w:styleId="Sterktsitat">
    <w:name w:val="Intense Quote"/>
    <w:aliases w:val="Notes"/>
    <w:basedOn w:val="Normal"/>
    <w:next w:val="Normal"/>
    <w:link w:val="SterktsitatTegn"/>
    <w:uiPriority w:val="30"/>
    <w:rsid w:val="00677E1B"/>
    <w:pPr>
      <w:tabs>
        <w:tab w:val="left" w:pos="0"/>
        <w:tab w:val="left" w:pos="567"/>
      </w:tabs>
      <w:autoSpaceDE w:val="0"/>
      <w:autoSpaceDN w:val="0"/>
      <w:adjustRightInd w:val="0"/>
    </w:pPr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character" w:customStyle="1" w:styleId="SterktsitatTegn">
    <w:name w:val="Sterkt sitat Tegn"/>
    <w:aliases w:val="Notes Tegn"/>
    <w:basedOn w:val="Standardskriftforavsnitt"/>
    <w:link w:val="Sterktsitat"/>
    <w:uiPriority w:val="30"/>
    <w:rsid w:val="00677E1B"/>
    <w:rPr>
      <w:rFonts w:ascii="AvenirNext LT Pro Regular" w:hAnsi="AvenirNext LT Pro Regular" w:cs="Arial"/>
      <w:color w:val="373C37" w:themeColor="text1"/>
      <w:sz w:val="16"/>
      <w:szCs w:val="16"/>
      <w:lang w:eastAsia="en-GB"/>
    </w:rPr>
  </w:style>
  <w:style w:type="table" w:styleId="Tabellrutenett">
    <w:name w:val="Table Grid"/>
    <w:basedOn w:val="Vanligtabell"/>
    <w:rsid w:val="00677E1B"/>
    <w:pPr>
      <w:spacing w:after="0"/>
    </w:pPr>
    <w:rPr>
      <w:rFonts w:eastAsia="Times New Roman" w:cs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Sterktsitat"/>
    <w:link w:val="Style1Char"/>
    <w:rsid w:val="00373E1F"/>
    <w:pPr>
      <w:spacing w:after="0"/>
    </w:pPr>
    <w:rPr>
      <w:rFonts w:eastAsia="Times New Roman"/>
      <w:lang w:val="de-DE"/>
    </w:rPr>
  </w:style>
  <w:style w:type="character" w:customStyle="1" w:styleId="Style1Char">
    <w:name w:val="Style1 Char"/>
    <w:basedOn w:val="SterktsitatTegn"/>
    <w:link w:val="Style1"/>
    <w:rsid w:val="00373E1F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customStyle="1" w:styleId="Footer2">
    <w:name w:val="Footer2"/>
    <w:basedOn w:val="Sterktsitat"/>
    <w:link w:val="Footer2Char"/>
    <w:rsid w:val="00E96879"/>
    <w:pPr>
      <w:spacing w:after="0"/>
    </w:pPr>
    <w:rPr>
      <w:rFonts w:eastAsia="Times New Roman"/>
      <w:lang w:val="de-DE"/>
    </w:rPr>
  </w:style>
  <w:style w:type="character" w:customStyle="1" w:styleId="Footer2Char">
    <w:name w:val="Footer2 Char"/>
    <w:basedOn w:val="SterktsitatTegn"/>
    <w:link w:val="Footer2"/>
    <w:rsid w:val="00E96879"/>
    <w:rPr>
      <w:rFonts w:ascii="AvenirNext LT Pro Regular" w:eastAsia="Times New Roman" w:hAnsi="AvenirNext LT Pro Regular" w:cs="Arial"/>
      <w:color w:val="373C37" w:themeColor="text1"/>
      <w:sz w:val="16"/>
      <w:szCs w:val="16"/>
      <w:lang w:val="de-DE" w:eastAsia="en-GB"/>
    </w:rPr>
  </w:style>
  <w:style w:type="paragraph" w:styleId="Tittel">
    <w:name w:val="Title"/>
    <w:basedOn w:val="Normal"/>
    <w:next w:val="Normal"/>
    <w:link w:val="TittelTegn"/>
    <w:uiPriority w:val="10"/>
    <w:qFormat/>
    <w:rsid w:val="00F17E8E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17E8E"/>
    <w:rPr>
      <w:rFonts w:ascii="Avenir Next LT Pro Demi" w:eastAsiaTheme="majorEastAsia" w:hAnsi="Avenir Next LT Pro Demi" w:cstheme="majorBidi"/>
      <w:spacing w:val="-10"/>
      <w:kern w:val="28"/>
      <w:sz w:val="44"/>
      <w:szCs w:val="56"/>
    </w:rPr>
  </w:style>
  <w:style w:type="paragraph" w:styleId="Listeavsnitt">
    <w:name w:val="List Paragraph"/>
    <w:aliases w:val="Lister"/>
    <w:basedOn w:val="Normal"/>
    <w:link w:val="ListeavsnittTegn"/>
    <w:uiPriority w:val="34"/>
    <w:qFormat/>
    <w:rsid w:val="00FA0938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rsid w:val="00FA0938"/>
    <w:pPr>
      <w:numPr>
        <w:ilvl w:val="1"/>
      </w:numPr>
    </w:pPr>
    <w:rPr>
      <w:rFonts w:eastAsiaTheme="minorEastAsia"/>
      <w:color w:val="373C37" w:themeColor="text1"/>
      <w:spacing w:val="15"/>
      <w:sz w:val="3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A0938"/>
    <w:rPr>
      <w:rFonts w:eastAsiaTheme="minorEastAsia"/>
      <w:color w:val="373C37" w:themeColor="text1"/>
      <w:spacing w:val="15"/>
      <w:sz w:val="32"/>
    </w:rPr>
  </w:style>
  <w:style w:type="paragraph" w:customStyle="1" w:styleId="Bullets">
    <w:name w:val="Bullets"/>
    <w:basedOn w:val="Listeavsnitt"/>
    <w:link w:val="BulletsChar"/>
    <w:qFormat/>
    <w:rsid w:val="00FA0938"/>
    <w:pPr>
      <w:numPr>
        <w:numId w:val="1"/>
      </w:numPr>
    </w:pPr>
  </w:style>
  <w:style w:type="character" w:customStyle="1" w:styleId="ListeavsnittTegn">
    <w:name w:val="Listeavsnitt Tegn"/>
    <w:aliases w:val="Lister Tegn"/>
    <w:basedOn w:val="Standardskriftforavsnitt"/>
    <w:link w:val="Listeavsnitt"/>
    <w:uiPriority w:val="34"/>
    <w:rsid w:val="00FA0938"/>
  </w:style>
  <w:style w:type="character" w:customStyle="1" w:styleId="BulletsChar">
    <w:name w:val="Bullets Char"/>
    <w:basedOn w:val="ListeavsnittTegn"/>
    <w:link w:val="Bullets"/>
    <w:rsid w:val="00FA0938"/>
  </w:style>
  <w:style w:type="character" w:styleId="Sterk">
    <w:name w:val="Strong"/>
    <w:basedOn w:val="Standardskriftforavsnitt"/>
    <w:qFormat/>
    <w:rsid w:val="00B011D3"/>
    <w:rPr>
      <w:rFonts w:asciiTheme="minorHAnsi" w:hAnsiTheme="minorHAnsi"/>
      <w:b/>
      <w:bCs/>
      <w:color w:val="auto"/>
      <w:sz w:val="20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C38E0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C38E0"/>
    <w:pPr>
      <w:spacing w:line="240" w:lineRule="auto"/>
    </w:pPr>
    <w:rPr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C38E0"/>
    <w:rPr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C38E0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C38E0"/>
    <w:rPr>
      <w:b/>
      <w:bCs/>
      <w:szCs w:val="20"/>
    </w:rPr>
  </w:style>
  <w:style w:type="character" w:styleId="Hyperkobling">
    <w:name w:val="Hyperlink"/>
    <w:basedOn w:val="Standardskriftforavsnitt"/>
    <w:uiPriority w:val="99"/>
    <w:unhideWhenUsed/>
    <w:qFormat/>
    <w:rsid w:val="00235A68"/>
    <w:rPr>
      <w:color w:val="9B9B91" w:themeColor="accent3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C38E0"/>
    <w:rPr>
      <w:color w:val="605E5C"/>
      <w:shd w:val="clear" w:color="auto" w:fill="E1DFDD"/>
    </w:rPr>
  </w:style>
  <w:style w:type="paragraph" w:styleId="Revisjon">
    <w:name w:val="Revision"/>
    <w:hidden/>
    <w:uiPriority w:val="99"/>
    <w:semiHidden/>
    <w:rsid w:val="004C38E0"/>
    <w:pPr>
      <w:spacing w:after="0"/>
    </w:pPr>
  </w:style>
  <w:style w:type="paragraph" w:styleId="Ingenmellomrom">
    <w:name w:val="No Spacing"/>
    <w:uiPriority w:val="1"/>
    <w:qFormat/>
    <w:rsid w:val="00235A68"/>
    <w:pPr>
      <w:spacing w:after="0"/>
    </w:pPr>
  </w:style>
  <w:style w:type="character" w:styleId="Utheving">
    <w:name w:val="Emphasis"/>
    <w:aliases w:val="Italics"/>
    <w:basedOn w:val="Standardskriftforavsnitt"/>
    <w:uiPriority w:val="20"/>
    <w:qFormat/>
    <w:rsid w:val="003B4C9A"/>
    <w:rPr>
      <w:rFonts w:ascii="Avenir Next LT Pro" w:hAnsi="Avenir Next LT Pro"/>
      <w:i/>
      <w:iCs/>
      <w:sz w:val="20"/>
    </w:rPr>
  </w:style>
  <w:style w:type="character" w:styleId="Sterkutheving">
    <w:name w:val="Intense Emphasis"/>
    <w:basedOn w:val="Standardskriftforavsnitt"/>
    <w:uiPriority w:val="21"/>
    <w:rsid w:val="00235A68"/>
    <w:rPr>
      <w:i/>
      <w:iCs/>
      <w:color w:val="FFFFFF" w:themeColor="accent1"/>
    </w:rPr>
  </w:style>
  <w:style w:type="paragraph" w:styleId="Sitat">
    <w:name w:val="Quote"/>
    <w:basedOn w:val="Normal"/>
    <w:next w:val="Normal"/>
    <w:link w:val="SitatTegn"/>
    <w:uiPriority w:val="29"/>
    <w:qFormat/>
    <w:rsid w:val="00235A68"/>
    <w:pPr>
      <w:spacing w:before="200"/>
      <w:ind w:left="864" w:right="864"/>
      <w:jc w:val="center"/>
    </w:pPr>
    <w:rPr>
      <w:i/>
      <w:iCs/>
      <w:color w:val="666F66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35A68"/>
    <w:rPr>
      <w:i/>
      <w:iCs/>
      <w:color w:val="666F66" w:themeColor="text1" w:themeTint="BF"/>
    </w:rPr>
  </w:style>
  <w:style w:type="character" w:styleId="Svakreferanse">
    <w:name w:val="Subtle Reference"/>
    <w:basedOn w:val="Standardskriftforavsnitt"/>
    <w:uiPriority w:val="31"/>
    <w:rsid w:val="00235A68"/>
    <w:rPr>
      <w:smallCaps/>
      <w:color w:val="798479" w:themeColor="text1" w:themeTint="A5"/>
    </w:rPr>
  </w:style>
  <w:style w:type="character" w:styleId="Sterkreferanse">
    <w:name w:val="Intense Reference"/>
    <w:basedOn w:val="Standardskriftforavsnitt"/>
    <w:uiPriority w:val="32"/>
    <w:rsid w:val="00235A68"/>
    <w:rPr>
      <w:b/>
      <w:bCs/>
      <w:smallCaps/>
      <w:color w:val="FFFFFF" w:themeColor="accent1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3A6A1C"/>
    <w:rPr>
      <w:rFonts w:ascii="Avenir Next LT Pro Demi" w:eastAsiaTheme="majorEastAsia" w:hAnsi="Avenir Next LT Pro Demi" w:cstheme="majorBidi"/>
      <w:color w:val="9B9B91" w:themeColor="accent3"/>
      <w:sz w:val="24"/>
      <w:szCs w:val="24"/>
    </w:rPr>
  </w:style>
  <w:style w:type="character" w:styleId="Svakutheving">
    <w:name w:val="Subtle Emphasis"/>
    <w:basedOn w:val="Standardskriftforavsnitt"/>
    <w:uiPriority w:val="19"/>
    <w:rsid w:val="007A36DA"/>
    <w:rPr>
      <w:rFonts w:ascii="Avenir Next LT Pro Demi" w:hAnsi="Avenir Next LT Pro Demi"/>
      <w:i w:val="0"/>
      <w:iCs/>
      <w:color w:val="696964" w:themeColor="text2"/>
    </w:rPr>
  </w:style>
  <w:style w:type="character" w:styleId="Boktittel">
    <w:name w:val="Book Title"/>
    <w:basedOn w:val="Standardskriftforavsnitt"/>
    <w:uiPriority w:val="33"/>
    <w:rsid w:val="00A63225"/>
    <w:rPr>
      <w:b/>
      <w:bCs/>
      <w:i/>
      <w:iCs/>
      <w:spacing w:val="5"/>
    </w:rPr>
  </w:style>
  <w:style w:type="paragraph" w:customStyle="1" w:styleId="Demi">
    <w:name w:val="Demi"/>
    <w:basedOn w:val="Normal"/>
    <w:link w:val="DemiChar"/>
    <w:qFormat/>
    <w:rsid w:val="00F7674A"/>
    <w:rPr>
      <w:rFonts w:ascii="Avenir Next LT Pro Demi" w:hAnsi="Avenir Next LT Pro Demi"/>
    </w:rPr>
  </w:style>
  <w:style w:type="character" w:customStyle="1" w:styleId="DemiChar">
    <w:name w:val="Demi Char"/>
    <w:basedOn w:val="Standardskriftforavsnitt"/>
    <w:link w:val="Demi"/>
    <w:rsid w:val="00F7674A"/>
    <w:rPr>
      <w:rFonts w:ascii="Avenir Next LT Pro Demi" w:hAnsi="Avenir Next LT Pro Demi"/>
    </w:rPr>
  </w:style>
  <w:style w:type="table" w:styleId="Rutenettabell4uthevingsfarge3">
    <w:name w:val="Grid Table 4 Accent 3"/>
    <w:basedOn w:val="Vanligtabell"/>
    <w:uiPriority w:val="49"/>
    <w:rsid w:val="00E6788C"/>
    <w:pPr>
      <w:spacing w:after="0"/>
    </w:pPr>
    <w:tblPr>
      <w:tblStyleRowBandSize w:val="1"/>
      <w:tblStyleColBandSize w:val="1"/>
      <w:tblBorders>
        <w:top w:val="single" w:sz="4" w:space="0" w:color="C3C3BD" w:themeColor="accent3" w:themeTint="99"/>
        <w:left w:val="single" w:sz="4" w:space="0" w:color="C3C3BD" w:themeColor="accent3" w:themeTint="99"/>
        <w:bottom w:val="single" w:sz="4" w:space="0" w:color="C3C3BD" w:themeColor="accent3" w:themeTint="99"/>
        <w:right w:val="single" w:sz="4" w:space="0" w:color="C3C3BD" w:themeColor="accent3" w:themeTint="99"/>
        <w:insideH w:val="single" w:sz="4" w:space="0" w:color="C3C3BD" w:themeColor="accent3" w:themeTint="99"/>
        <w:insideV w:val="single" w:sz="4" w:space="0" w:color="C3C3BD" w:themeColor="accent3" w:themeTint="99"/>
      </w:tblBorders>
    </w:tblPr>
    <w:tblStylePr w:type="firstRow">
      <w:rPr>
        <w:b/>
        <w:bCs/>
        <w:color w:val="CDCDC8" w:themeColor="background1"/>
      </w:rPr>
      <w:tblPr/>
      <w:tcPr>
        <w:tcBorders>
          <w:top w:val="single" w:sz="4" w:space="0" w:color="9B9B91" w:themeColor="accent3"/>
          <w:left w:val="single" w:sz="4" w:space="0" w:color="9B9B91" w:themeColor="accent3"/>
          <w:bottom w:val="single" w:sz="4" w:space="0" w:color="9B9B91" w:themeColor="accent3"/>
          <w:right w:val="single" w:sz="4" w:space="0" w:color="9B9B91" w:themeColor="accent3"/>
          <w:insideH w:val="nil"/>
          <w:insideV w:val="nil"/>
        </w:tcBorders>
        <w:shd w:val="clear" w:color="auto" w:fill="9B9B91" w:themeFill="accent3"/>
      </w:tcPr>
    </w:tblStylePr>
    <w:tblStylePr w:type="lastRow">
      <w:rPr>
        <w:b/>
        <w:bCs/>
      </w:rPr>
      <w:tblPr/>
      <w:tcPr>
        <w:tcBorders>
          <w:top w:val="double" w:sz="4" w:space="0" w:color="9B9B9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table" w:styleId="Rutenettabell2uthevingsfarge3">
    <w:name w:val="Grid Table 2 Accent 3"/>
    <w:basedOn w:val="Vanligtabell"/>
    <w:uiPriority w:val="47"/>
    <w:rsid w:val="00E6788C"/>
    <w:pPr>
      <w:spacing w:after="0"/>
    </w:pPr>
    <w:tblPr>
      <w:tblStyleRowBandSize w:val="1"/>
      <w:tblStyleColBandSize w:val="1"/>
      <w:tblBorders>
        <w:top w:val="single" w:sz="2" w:space="0" w:color="C3C3BD" w:themeColor="accent3" w:themeTint="99"/>
        <w:bottom w:val="single" w:sz="2" w:space="0" w:color="C3C3BD" w:themeColor="accent3" w:themeTint="99"/>
        <w:insideH w:val="single" w:sz="2" w:space="0" w:color="C3C3BD" w:themeColor="accent3" w:themeTint="99"/>
        <w:insideV w:val="single" w:sz="2" w:space="0" w:color="C3C3B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C3BD" w:themeColor="accent3" w:themeTint="99"/>
          <w:insideH w:val="nil"/>
          <w:insideV w:val="nil"/>
        </w:tcBorders>
        <w:shd w:val="clear" w:color="auto" w:fill="CDCDC8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C3BD" w:themeColor="accent3" w:themeTint="99"/>
          <w:bottom w:val="nil"/>
          <w:insideH w:val="nil"/>
          <w:insideV w:val="nil"/>
        </w:tcBorders>
        <w:shd w:val="clear" w:color="auto" w:fill="CDCDC8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9" w:themeFill="accent3" w:themeFillTint="33"/>
      </w:tcPr>
    </w:tblStylePr>
    <w:tblStylePr w:type="band1Horz">
      <w:tblPr/>
      <w:tcPr>
        <w:shd w:val="clear" w:color="auto" w:fill="EBEBE9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E34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customStyle="1" w:styleId="Default">
    <w:name w:val="Default"/>
    <w:basedOn w:val="Normal"/>
    <w:rsid w:val="00E3521D"/>
    <w:pPr>
      <w:autoSpaceDE w:val="0"/>
      <w:autoSpaceDN w:val="0"/>
      <w:spacing w:after="0" w:line="240" w:lineRule="auto"/>
    </w:pPr>
    <w:rPr>
      <w:rFonts w:ascii="Calibri" w:hAnsi="Calibri" w:cs="Times New Roman"/>
      <w:color w:val="000000"/>
      <w:sz w:val="24"/>
      <w:szCs w:val="24"/>
      <w:lang w:val="nb-NO"/>
    </w:rPr>
  </w:style>
  <w:style w:type="character" w:customStyle="1" w:styleId="markedcontent">
    <w:name w:val="markedcontent"/>
    <w:basedOn w:val="Standardskriftforavsnitt"/>
    <w:rsid w:val="007A777B"/>
  </w:style>
  <w:style w:type="table" w:styleId="Tabell-elegant">
    <w:name w:val="Table Elegant"/>
    <w:basedOn w:val="Vanligtabell"/>
    <w:rsid w:val="00626C57"/>
    <w:pPr>
      <w:spacing w:after="0"/>
    </w:pPr>
    <w:rPr>
      <w:rFonts w:ascii="Times New Roman" w:eastAsia="Times New Roman" w:hAnsi="Times New Roman" w:cs="Times New Roman"/>
      <w:szCs w:val="20"/>
      <w:lang w:val="nb-NO" w:eastAsia="nb-N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textrun">
    <w:name w:val="normaltextrun"/>
    <w:basedOn w:val="Standardskriftforavsnitt"/>
    <w:rsid w:val="00626C57"/>
  </w:style>
  <w:style w:type="character" w:styleId="Fulgthyperkobling">
    <w:name w:val="FollowedHyperlink"/>
    <w:basedOn w:val="Standardskriftforavsnitt"/>
    <w:uiPriority w:val="99"/>
    <w:semiHidden/>
    <w:unhideWhenUsed/>
    <w:rsid w:val="003A4332"/>
    <w:rPr>
      <w:color w:val="F0787D" w:themeColor="followedHyperlink"/>
      <w:u w:val="single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26113"/>
    <w:rPr>
      <w:rFonts w:asciiTheme="majorHAnsi" w:eastAsiaTheme="majorEastAsia" w:hAnsiTheme="majorHAnsi" w:cstheme="majorBidi"/>
      <w:i/>
      <w:iCs/>
      <w:color w:val="BFBFBF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657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4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7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910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7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8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09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023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6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8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663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0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95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usto&#322;a\Documents\Custom%20Office%20Templates\clear.dotm" TargetMode="External"/></Relationships>
</file>

<file path=word/theme/theme1.xml><?xml version="1.0" encoding="utf-8"?>
<a:theme xmlns:a="http://schemas.openxmlformats.org/drawingml/2006/main" name="emagine 2022 theme">
  <a:themeElements>
    <a:clrScheme name="Emagine 2022">
      <a:dk1>
        <a:srgbClr val="373C37"/>
      </a:dk1>
      <a:lt1>
        <a:srgbClr val="CDCDC8"/>
      </a:lt1>
      <a:dk2>
        <a:srgbClr val="696964"/>
      </a:dk2>
      <a:lt2>
        <a:srgbClr val="D2FF50"/>
      </a:lt2>
      <a:accent1>
        <a:srgbClr val="FFFFFF"/>
      </a:accent1>
      <a:accent2>
        <a:srgbClr val="000000"/>
      </a:accent2>
      <a:accent3>
        <a:srgbClr val="9B9B91"/>
      </a:accent3>
      <a:accent4>
        <a:srgbClr val="50AF9B"/>
      </a:accent4>
      <a:accent5>
        <a:srgbClr val="F0787D"/>
      </a:accent5>
      <a:accent6>
        <a:srgbClr val="7373DC"/>
      </a:accent6>
      <a:hlink>
        <a:srgbClr val="50AF9B"/>
      </a:hlink>
      <a:folHlink>
        <a:srgbClr val="F0787D"/>
      </a:folHlink>
    </a:clrScheme>
    <a:fontScheme name="Emagine 2022">
      <a:majorFont>
        <a:latin typeface="Avenir Next LT Pro Light"/>
        <a:ea typeface=""/>
        <a:cs typeface=""/>
      </a:majorFont>
      <a:minorFont>
        <a:latin typeface="Avenir Next LT Pro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agine 2022" id="{9D54D930-1464-4455-A56D-58B058737266}" vid="{7E1F57E5-1A22-445A-B536-F99611CA1FA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68E6611DA8D4B8E095F01E10A76CF" ma:contentTypeVersion="11" ma:contentTypeDescription="Create a new document." ma:contentTypeScope="" ma:versionID="3b56aaa273d87a47317fac834d73db0f">
  <xsd:schema xmlns:xsd="http://www.w3.org/2001/XMLSchema" xmlns:xs="http://www.w3.org/2001/XMLSchema" xmlns:p="http://schemas.microsoft.com/office/2006/metadata/properties" xmlns:ns2="088c9974-c93b-43bf-9c8f-64802f4db6c6" xmlns:ns3="bb94fdcc-beb2-4ac5-8e13-5811b2a7dd28" targetNamespace="http://schemas.microsoft.com/office/2006/metadata/properties" ma:root="true" ma:fieldsID="fc7fe4e3379885147ecfc35b2c98e5bc" ns2:_="" ns3:_="">
    <xsd:import namespace="088c9974-c93b-43bf-9c8f-64802f4db6c6"/>
    <xsd:import namespace="bb94fdcc-beb2-4ac5-8e13-5811b2a7dd2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c9974-c93b-43bf-9c8f-64802f4db6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4fdcc-beb2-4ac5-8e13-5811b2a7dd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8c9974-c93b-43bf-9c8f-64802f4db6c6">
      <UserInfo>
        <DisplayName>Arne Ohr | emagine</DisplayName>
        <AccountId>24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05FD506-783B-4490-93C9-C1191E6FF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6EAF51-FAFE-41F8-A3FA-ABA9C583F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044790-C145-488A-9924-A5FAE1C5C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8c9974-c93b-43bf-9c8f-64802f4db6c6"/>
    <ds:schemaRef ds:uri="bb94fdcc-beb2-4ac5-8e13-5811b2a7dd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540905-81B5-4B6C-A48C-14991BEBE001}">
  <ds:schemaRefs>
    <ds:schemaRef ds:uri="http://schemas.microsoft.com/office/2006/metadata/properties"/>
    <ds:schemaRef ds:uri="http://schemas.microsoft.com/office/infopath/2007/PartnerControls"/>
    <ds:schemaRef ds:uri="088c9974-c93b-43bf-9c8f-64802f4db6c6"/>
  </ds:schemaRefs>
</ds:datastoreItem>
</file>

<file path=docMetadata/LabelInfo.xml><?xml version="1.0" encoding="utf-8"?>
<clbl:labelList xmlns:clbl="http://schemas.microsoft.com/office/2020/mipLabelMetadata">
  <clbl:label id="{7862039c-2227-4570-8ac3-4453dcb610d0}" enabled="1" method="Privileged" siteId="{f5df7d60-53fa-47bc-b519-6f2681e92d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clear.dotm</Template>
  <TotalTime>71</TotalTime>
  <Pages>1</Pages>
  <Words>379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APustoła</dc:creator>
  <cp:keywords/>
  <dc:description/>
  <cp:lastModifiedBy>Ignacio Tejera-Picossi</cp:lastModifiedBy>
  <cp:revision>12</cp:revision>
  <dcterms:created xsi:type="dcterms:W3CDTF">2024-12-23T12:54:00Z</dcterms:created>
  <dcterms:modified xsi:type="dcterms:W3CDTF">2025-01-22T12:25:00Z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0x010100BC668E6611DA8D4B8E095F01E10A76CF</vt:lpwstr>
  </property>
  <property fmtid="{D5CDD505-2E9C-101B-9397-08002B2CF9AE}" pid="3" name="GrammarlyDocumentId">
    <vt:lpwstr>0c0e98e427767212899301c190a93cc843ba3c55fe785ee3a18e3f4da3d771a9</vt:lpwstr>
  </property>
</Properties>
</file>